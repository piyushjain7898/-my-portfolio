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F014F2F" w14:textId="77777777" w:rsidTr="002F081E">
        <w:trPr>
          <w:trHeight w:val="4410"/>
        </w:trPr>
        <w:tc>
          <w:tcPr>
            <w:tcW w:w="3600" w:type="dxa"/>
            <w:vAlign w:val="bottom"/>
          </w:tcPr>
          <w:p w14:paraId="19CE5579" w14:textId="0D6DA384" w:rsidR="001B2ABD" w:rsidRDefault="002F081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226C888" wp14:editId="0174F06B">
                  <wp:extent cx="1802372" cy="2045370"/>
                  <wp:effectExtent l="0" t="0" r="7620" b="0"/>
                  <wp:docPr id="1011923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92371" name="Picture 10119237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224" cy="205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BB1CC6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EFACC1B" w14:textId="08092D2F" w:rsidR="001B2ABD" w:rsidRDefault="002F081E" w:rsidP="001B2ABD">
            <w:pPr>
              <w:pStyle w:val="Title"/>
            </w:pPr>
            <w:r>
              <w:t>piyush jain</w:t>
            </w:r>
          </w:p>
          <w:p w14:paraId="4674EEFE" w14:textId="22126A91" w:rsidR="001B2ABD" w:rsidRDefault="001B2ABD" w:rsidP="001B2ABD">
            <w:pPr>
              <w:pStyle w:val="Subtitle"/>
            </w:pPr>
          </w:p>
        </w:tc>
      </w:tr>
      <w:tr w:rsidR="001B2ABD" w14:paraId="629AFDBC" w14:textId="77777777" w:rsidTr="002F081E">
        <w:tc>
          <w:tcPr>
            <w:tcW w:w="3600" w:type="dxa"/>
          </w:tcPr>
          <w:sdt>
            <w:sdtPr>
              <w:id w:val="-1711873194"/>
              <w:placeholder>
                <w:docPart w:val="123C791AAD5C4012B4174E2F05094BE8"/>
              </w:placeholder>
              <w:temporary/>
              <w:showingPlcHdr/>
              <w15:appearance w15:val="hidden"/>
            </w:sdtPr>
            <w:sdtContent>
              <w:p w14:paraId="4047676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AA62B00" w14:textId="0ED97118" w:rsidR="00036450" w:rsidRDefault="00982366" w:rsidP="00036450">
            <w:r>
              <w:t>To work with an organization where can learn new skills and increase my abilities for organization</w:t>
            </w:r>
            <w:r w:rsidR="00E00BB6">
              <w:t>al goals as well as myself.</w:t>
            </w:r>
          </w:p>
          <w:sdt>
            <w:sdtPr>
              <w:id w:val="-1954003311"/>
              <w:placeholder>
                <w:docPart w:val="F7ED8C61B70D4AC3BDDC7164857BCD9D"/>
              </w:placeholder>
              <w:temporary/>
              <w:showingPlcHdr/>
              <w15:appearance w15:val="hidden"/>
            </w:sdtPr>
            <w:sdtContent>
              <w:p w14:paraId="23CC582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5260A08DA764CAFBFE479224C002D7A"/>
              </w:placeholder>
              <w:temporary/>
              <w:showingPlcHdr/>
              <w15:appearance w15:val="hidden"/>
            </w:sdtPr>
            <w:sdtContent>
              <w:p w14:paraId="715F5A2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212D05A" w14:textId="0D155D34" w:rsidR="004D3011" w:rsidRDefault="006644CA" w:rsidP="004D3011">
            <w:r>
              <w:t>7898871616</w:t>
            </w:r>
          </w:p>
          <w:p w14:paraId="56CFF778" w14:textId="77777777" w:rsidR="004D3011" w:rsidRPr="004D3011" w:rsidRDefault="004D3011" w:rsidP="004D3011"/>
          <w:sdt>
            <w:sdtPr>
              <w:id w:val="67859272"/>
              <w:placeholder>
                <w:docPart w:val="8BE3B4DAE18A48AA81F4E6FDF9A025D8"/>
              </w:placeholder>
              <w:temporary/>
              <w:showingPlcHdr/>
              <w15:appearance w15:val="hidden"/>
            </w:sdtPr>
            <w:sdtContent>
              <w:p w14:paraId="03558A4B" w14:textId="768FA61F" w:rsidR="004D3011" w:rsidRDefault="004D3011" w:rsidP="004D3011">
                <w:r w:rsidRPr="004D3011">
                  <w:t>WEBSITE:</w:t>
                </w:r>
              </w:p>
            </w:sdtContent>
          </w:sdt>
          <w:p w14:paraId="52C7A791" w14:textId="77777777" w:rsidR="00982366" w:rsidRDefault="00982366" w:rsidP="004D3011"/>
          <w:p w14:paraId="03A70E9B" w14:textId="60706460" w:rsidR="004D3011" w:rsidRDefault="00982366" w:rsidP="004D3011">
            <w:r w:rsidRPr="00982366">
              <w:t>https://github.com/piyushjain7898/loginpage</w:t>
            </w:r>
          </w:p>
          <w:p w14:paraId="3AE7FBFE" w14:textId="77777777" w:rsidR="004D3011" w:rsidRDefault="004D3011" w:rsidP="004D3011"/>
          <w:sdt>
            <w:sdtPr>
              <w:id w:val="-240260293"/>
              <w:placeholder>
                <w:docPart w:val="2248EAD65A9A47899A1EDE436362B7CE"/>
              </w:placeholder>
              <w:temporary/>
              <w:showingPlcHdr/>
              <w15:appearance w15:val="hidden"/>
            </w:sdtPr>
            <w:sdtContent>
              <w:p w14:paraId="70BB152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AA8A1A6" w14:textId="5FCF5A06" w:rsidR="006644CA" w:rsidRDefault="006644CA" w:rsidP="004D3011">
            <w:r>
              <w:t>piyushjain789887@gmail.com</w:t>
            </w:r>
          </w:p>
          <w:sdt>
            <w:sdtPr>
              <w:id w:val="-1444214663"/>
              <w:placeholder>
                <w:docPart w:val="97049D85A0A24B1083CA71EE270DF37E"/>
              </w:placeholder>
              <w:temporary/>
              <w:showingPlcHdr/>
              <w15:appearance w15:val="hidden"/>
            </w:sdtPr>
            <w:sdtContent>
              <w:p w14:paraId="7354C183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590A64B" w14:textId="0EA56DAA" w:rsidR="004D3011" w:rsidRDefault="006644CA" w:rsidP="004D3011">
            <w:r>
              <w:t>Playing cricket</w:t>
            </w:r>
          </w:p>
          <w:p w14:paraId="124B37E4" w14:textId="6AABEBA9" w:rsidR="006644CA" w:rsidRDefault="006644CA" w:rsidP="004D3011">
            <w:r>
              <w:t>Listing songs</w:t>
            </w:r>
          </w:p>
          <w:p w14:paraId="15D9F704" w14:textId="695BE1E3" w:rsidR="004D3011" w:rsidRDefault="006644CA" w:rsidP="004D3011">
            <w:r>
              <w:t>Reading books</w:t>
            </w:r>
          </w:p>
          <w:p w14:paraId="65E61B42" w14:textId="14083DF6" w:rsidR="004D3011" w:rsidRPr="004D3011" w:rsidRDefault="006644CA" w:rsidP="004D3011">
            <w:r>
              <w:t>Learn something new</w:t>
            </w:r>
          </w:p>
        </w:tc>
        <w:tc>
          <w:tcPr>
            <w:tcW w:w="720" w:type="dxa"/>
          </w:tcPr>
          <w:p w14:paraId="47B0A5C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C3355D1B07249F2B59E2FB9814AF7A8"/>
              </w:placeholder>
              <w:temporary/>
              <w:showingPlcHdr/>
              <w15:appearance w15:val="hidden"/>
            </w:sdtPr>
            <w:sdtContent>
              <w:p w14:paraId="5ED4348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DF02791" w14:textId="1C9A8813" w:rsidR="00036450" w:rsidRDefault="006644CA" w:rsidP="00B359E4">
            <w:pPr>
              <w:pStyle w:val="Heading4"/>
            </w:pPr>
            <w:r>
              <w:t>[school Name – Saraswati vidya mandir kalapatha betul M.p. ]</w:t>
            </w:r>
          </w:p>
          <w:p w14:paraId="512A9734" w14:textId="7F77C179" w:rsidR="00036450" w:rsidRPr="00B359E4" w:rsidRDefault="006644CA" w:rsidP="006644CA">
            <w:r>
              <w:t>[High school ]</w:t>
            </w:r>
          </w:p>
          <w:p w14:paraId="69F78233" w14:textId="50D76E5A" w:rsidR="004D3011" w:rsidRDefault="00036450" w:rsidP="00036450">
            <w:r w:rsidRPr="00036450">
              <w:t>[</w:t>
            </w:r>
            <w:r w:rsidR="003937DA">
              <w:t xml:space="preserve"> </w:t>
            </w:r>
            <w:r w:rsidR="006644CA">
              <w:t>I have completed my</w:t>
            </w:r>
            <w:r w:rsidR="006644CA" w:rsidRPr="003937DA">
              <w:rPr>
                <w:b/>
                <w:bCs/>
                <w:color w:val="FF0000"/>
              </w:rPr>
              <w:t xml:space="preserve"> 10</w:t>
            </w:r>
            <w:r w:rsidR="006644CA" w:rsidRPr="003937DA">
              <w:rPr>
                <w:b/>
                <w:bCs/>
                <w:color w:val="FF0000"/>
                <w:vertAlign w:val="superscript"/>
              </w:rPr>
              <w:t>th</w:t>
            </w:r>
            <w:r w:rsidR="006644CA" w:rsidRPr="003937DA">
              <w:rPr>
                <w:color w:val="FF0000"/>
              </w:rPr>
              <w:t xml:space="preserve"> </w:t>
            </w:r>
            <w:r w:rsidR="006644CA">
              <w:t xml:space="preserve">from s.v.m. with </w:t>
            </w:r>
            <w:r w:rsidR="006644CA" w:rsidRPr="003937DA">
              <w:rPr>
                <w:b/>
                <w:bCs/>
                <w:color w:val="FF0000"/>
              </w:rPr>
              <w:t>91.8%</w:t>
            </w:r>
            <w:r w:rsidR="003937DA" w:rsidRPr="003937DA">
              <w:rPr>
                <w:color w:val="FF0000"/>
              </w:rPr>
              <w:t xml:space="preserve"> </w:t>
            </w:r>
            <w:r w:rsidR="003937DA">
              <w:t xml:space="preserve">. I stood first in my school in the10th class examination  </w:t>
            </w:r>
            <w:r w:rsidRPr="00036450">
              <w:t>]</w:t>
            </w:r>
          </w:p>
          <w:p w14:paraId="574AD656" w14:textId="77777777" w:rsidR="00036450" w:rsidRDefault="00036450" w:rsidP="00036450"/>
          <w:p w14:paraId="6D0D8C16" w14:textId="3EFDCC40" w:rsidR="00036450" w:rsidRPr="00B359E4" w:rsidRDefault="006644CA" w:rsidP="00B359E4">
            <w:pPr>
              <w:pStyle w:val="Heading4"/>
            </w:pPr>
            <w:r>
              <w:t>[Intermidiate</w:t>
            </w:r>
            <w:r w:rsidR="003937DA">
              <w:t xml:space="preserve"> (12th)</w:t>
            </w:r>
            <w:r>
              <w:t>]</w:t>
            </w:r>
          </w:p>
          <w:p w14:paraId="3BC428F2" w14:textId="7E22505F" w:rsidR="00036450" w:rsidRDefault="003937DA" w:rsidP="00B359E4">
            <w:pPr>
              <w:pStyle w:val="Date"/>
            </w:pPr>
            <w:r>
              <w:t>[from -  2019]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[To -  2021]</w:t>
            </w:r>
          </w:p>
          <w:p w14:paraId="4DD9144E" w14:textId="46006F11" w:rsidR="003937DA" w:rsidRPr="003937DA" w:rsidRDefault="003937DA" w:rsidP="003937DA">
            <w:r>
              <w:t xml:space="preserve">[ I have completed my </w:t>
            </w:r>
            <w:r w:rsidRPr="003937DA">
              <w:rPr>
                <w:b/>
                <w:bCs/>
                <w:color w:val="FF0000"/>
              </w:rPr>
              <w:t>12</w:t>
            </w:r>
            <w:r w:rsidRPr="003937DA">
              <w:rPr>
                <w:b/>
                <w:bCs/>
                <w:color w:val="FF0000"/>
                <w:vertAlign w:val="superscript"/>
              </w:rPr>
              <w:t>th</w:t>
            </w:r>
            <w:r w:rsidRPr="003937DA">
              <w:rPr>
                <w:b/>
                <w:bCs/>
                <w:color w:val="FF0000"/>
              </w:rPr>
              <w:t xml:space="preserve"> </w:t>
            </w:r>
            <w:r>
              <w:t xml:space="preserve">from s.v.m with </w:t>
            </w:r>
            <w:r w:rsidRPr="003937DA">
              <w:rPr>
                <w:b/>
                <w:bCs/>
                <w:color w:val="FF0000"/>
              </w:rPr>
              <w:t>91.2%</w:t>
            </w:r>
            <w:r w:rsidRPr="003937DA">
              <w:rPr>
                <w:color w:val="FF0000"/>
              </w:rPr>
              <w:t xml:space="preserve"> </w:t>
            </w:r>
            <w:r>
              <w:t>. I stood second in my school in the 12</w:t>
            </w:r>
            <w:r w:rsidRPr="003937DA">
              <w:rPr>
                <w:vertAlign w:val="superscript"/>
              </w:rPr>
              <w:t>th</w:t>
            </w:r>
            <w:r>
              <w:t xml:space="preserve"> class examination]</w:t>
            </w:r>
          </w:p>
          <w:p w14:paraId="6F63969D" w14:textId="629051BD" w:rsidR="00036450" w:rsidRDefault="00036450" w:rsidP="00036450"/>
          <w:p w14:paraId="5A9608E8" w14:textId="1566A06B" w:rsidR="00036450" w:rsidRDefault="003937DA" w:rsidP="00036450">
            <w:pPr>
              <w:pStyle w:val="Heading2"/>
            </w:pPr>
            <w:r>
              <w:t>Projects</w:t>
            </w:r>
          </w:p>
          <w:p w14:paraId="0E134850" w14:textId="57250925" w:rsidR="004D3011" w:rsidRDefault="00000000" w:rsidP="003937DA">
            <w:pPr>
              <w:pStyle w:val="Heading4"/>
              <w:rPr>
                <w:b w:val="0"/>
              </w:rPr>
            </w:pPr>
            <w:hyperlink r:id="rId8" w:history="1">
              <w:r w:rsidR="00982366" w:rsidRPr="00982366">
                <w:rPr>
                  <w:b w:val="0"/>
                  <w:color w:val="0000FF"/>
                  <w:u w:val="single"/>
                </w:rPr>
                <w:t>https://piyushjain7898.github.io/Amazon/</w:t>
              </w:r>
            </w:hyperlink>
            <w:r w:rsidR="00982366">
              <w:rPr>
                <w:b w:val="0"/>
              </w:rPr>
              <w:t xml:space="preserve"> Amazon website project</w:t>
            </w:r>
          </w:p>
          <w:p w14:paraId="4FA28F5C" w14:textId="77777777" w:rsidR="00982366" w:rsidRDefault="00982366" w:rsidP="00982366"/>
          <w:p w14:paraId="1E40778A" w14:textId="17347593" w:rsidR="00982366" w:rsidRDefault="00000000" w:rsidP="00982366">
            <w:hyperlink r:id="rId9" w:history="1">
              <w:r w:rsidR="00982366" w:rsidRPr="00982366">
                <w:rPr>
                  <w:color w:val="0000FF"/>
                  <w:u w:val="single"/>
                </w:rPr>
                <w:t>https://piyushjain7898.github.io/Flipkart/</w:t>
              </w:r>
            </w:hyperlink>
            <w:r w:rsidR="00982366">
              <w:t xml:space="preserve"> Flipkart website project</w:t>
            </w:r>
          </w:p>
          <w:p w14:paraId="7753C765" w14:textId="77777777" w:rsidR="00982366" w:rsidRDefault="00982366" w:rsidP="00982366"/>
          <w:p w14:paraId="23E98A2B" w14:textId="6BFA4095" w:rsidR="00982366" w:rsidRDefault="00000000" w:rsidP="00982366">
            <w:hyperlink r:id="rId10" w:history="1">
              <w:r w:rsidR="00982366" w:rsidRPr="00982366">
                <w:rPr>
                  <w:color w:val="0000FF"/>
                  <w:u w:val="single"/>
                </w:rPr>
                <w:t>https://piyushjain7898.github.io/firefoxfrontpage/</w:t>
              </w:r>
            </w:hyperlink>
            <w:r w:rsidR="00982366">
              <w:t xml:space="preserve"> Firefox frontpage </w:t>
            </w:r>
          </w:p>
          <w:p w14:paraId="5B551FC8" w14:textId="77777777" w:rsidR="00982366" w:rsidRDefault="00982366" w:rsidP="00982366"/>
          <w:p w14:paraId="04365371" w14:textId="3530EAB2" w:rsidR="00982366" w:rsidRDefault="00000000" w:rsidP="00982366">
            <w:hyperlink r:id="rId11" w:history="1">
              <w:r w:rsidR="00982366" w:rsidRPr="00982366">
                <w:rPr>
                  <w:color w:val="0000FF"/>
                  <w:u w:val="single"/>
                </w:rPr>
                <w:t>https://piyushjain7898.github.io/loginpage/</w:t>
              </w:r>
            </w:hyperlink>
            <w:r w:rsidR="00982366">
              <w:t xml:space="preserve"> login page project</w:t>
            </w:r>
          </w:p>
          <w:p w14:paraId="04320F1F" w14:textId="77777777" w:rsidR="00982366" w:rsidRDefault="00982366" w:rsidP="00982366"/>
          <w:p w14:paraId="735B163C" w14:textId="57704D68" w:rsidR="00F56BFB" w:rsidRPr="00982366" w:rsidRDefault="00F56BFB" w:rsidP="00982366">
            <w:hyperlink r:id="rId12" w:history="1">
              <w:r w:rsidRPr="00F917DB">
                <w:rPr>
                  <w:rStyle w:val="Hyperlink"/>
                </w:rPr>
                <w:t>https://piyushjain7898.github.io/netflix/</w:t>
              </w:r>
            </w:hyperlink>
            <w:r>
              <w:t xml:space="preserve"> Netflix clone website</w:t>
            </w:r>
          </w:p>
          <w:p w14:paraId="4EDFEC86" w14:textId="5ADF629E" w:rsidR="00982366" w:rsidRDefault="00982366" w:rsidP="00982366">
            <w:pPr>
              <w:pStyle w:val="Heading2"/>
            </w:pPr>
            <w:r>
              <w:t xml:space="preserve"> skills</w:t>
            </w:r>
            <w:r w:rsidR="00F56BFB">
              <w:t xml:space="preserve"> </w:t>
            </w:r>
          </w:p>
          <w:p w14:paraId="20C44E09" w14:textId="77777777" w:rsidR="00982366" w:rsidRDefault="00982366" w:rsidP="00982366">
            <w:pPr>
              <w:pStyle w:val="ListParagraph"/>
              <w:numPr>
                <w:ilvl w:val="0"/>
                <w:numId w:val="1"/>
              </w:numPr>
            </w:pPr>
            <w:r>
              <w:t xml:space="preserve">HTML </w:t>
            </w:r>
          </w:p>
          <w:p w14:paraId="4495C2A1" w14:textId="77777777" w:rsidR="00982366" w:rsidRDefault="00982366" w:rsidP="00982366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  <w:p w14:paraId="347079F7" w14:textId="77777777" w:rsidR="00982366" w:rsidRDefault="00982366" w:rsidP="00982366">
            <w:pPr>
              <w:pStyle w:val="ListParagraph"/>
              <w:numPr>
                <w:ilvl w:val="0"/>
                <w:numId w:val="1"/>
              </w:numPr>
            </w:pPr>
            <w:r>
              <w:t>JAVA SCIPT ( LEARNING)</w:t>
            </w:r>
          </w:p>
          <w:p w14:paraId="1CD2EB56" w14:textId="443F524A" w:rsidR="00F56BFB" w:rsidRPr="00982366" w:rsidRDefault="00F56BFB" w:rsidP="00982366">
            <w:pPr>
              <w:pStyle w:val="ListParagraph"/>
              <w:numPr>
                <w:ilvl w:val="0"/>
                <w:numId w:val="1"/>
              </w:numPr>
            </w:pPr>
            <w:r>
              <w:t>MongoDB</w:t>
            </w:r>
          </w:p>
        </w:tc>
      </w:tr>
    </w:tbl>
    <w:p w14:paraId="6F04F7AD" w14:textId="77777777" w:rsidR="0043249F" w:rsidRDefault="0043249F" w:rsidP="000C45FF">
      <w:pPr>
        <w:tabs>
          <w:tab w:val="left" w:pos="990"/>
        </w:tabs>
      </w:pPr>
    </w:p>
    <w:sectPr w:rsidR="0043249F" w:rsidSect="003E394E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889C2" w14:textId="77777777" w:rsidR="003E394E" w:rsidRDefault="003E394E" w:rsidP="000C45FF">
      <w:r>
        <w:separator/>
      </w:r>
    </w:p>
  </w:endnote>
  <w:endnote w:type="continuationSeparator" w:id="0">
    <w:p w14:paraId="7EBE0C6C" w14:textId="77777777" w:rsidR="003E394E" w:rsidRDefault="003E394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6240" w14:textId="77777777" w:rsidR="003E394E" w:rsidRDefault="003E394E" w:rsidP="000C45FF">
      <w:r>
        <w:separator/>
      </w:r>
    </w:p>
  </w:footnote>
  <w:footnote w:type="continuationSeparator" w:id="0">
    <w:p w14:paraId="1C79ACAC" w14:textId="77777777" w:rsidR="003E394E" w:rsidRDefault="003E394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F07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BC52F8" wp14:editId="72C7C82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933"/>
    <w:multiLevelType w:val="hybridMultilevel"/>
    <w:tmpl w:val="EFDC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86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1E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F081E"/>
    <w:rsid w:val="0030481B"/>
    <w:rsid w:val="003156FC"/>
    <w:rsid w:val="003254B5"/>
    <w:rsid w:val="0037121F"/>
    <w:rsid w:val="003910D8"/>
    <w:rsid w:val="003937DA"/>
    <w:rsid w:val="003A6B7D"/>
    <w:rsid w:val="003B06CA"/>
    <w:rsid w:val="003E394E"/>
    <w:rsid w:val="004071FC"/>
    <w:rsid w:val="0043249F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644CA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82366"/>
    <w:rsid w:val="00A2118D"/>
    <w:rsid w:val="00AD0A50"/>
    <w:rsid w:val="00AD76E2"/>
    <w:rsid w:val="00AF7E2E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00BB6"/>
    <w:rsid w:val="00E25A26"/>
    <w:rsid w:val="00E4381A"/>
    <w:rsid w:val="00E55D74"/>
    <w:rsid w:val="00EB430B"/>
    <w:rsid w:val="00F56BF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44F3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8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yushjain7898.github.io/Amazo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piyushjain7898.github.io/netfli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yushjain7898.github.io/loginpage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iyushjain7898.github.io/firefoxfrontp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yushjain7898.github.io/Flipkar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yush%20jain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3C791AAD5C4012B4174E2F05094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4DE6E-8C48-413E-8508-4C8CA649CF21}"/>
      </w:docPartPr>
      <w:docPartBody>
        <w:p w:rsidR="009D482C" w:rsidRDefault="00000000">
          <w:pPr>
            <w:pStyle w:val="123C791AAD5C4012B4174E2F05094BE8"/>
          </w:pPr>
          <w:r w:rsidRPr="00D5459D">
            <w:t>Profile</w:t>
          </w:r>
        </w:p>
      </w:docPartBody>
    </w:docPart>
    <w:docPart>
      <w:docPartPr>
        <w:name w:val="F7ED8C61B70D4AC3BDDC7164857BC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470AA-C830-487D-B642-ECA84EB9B0B1}"/>
      </w:docPartPr>
      <w:docPartBody>
        <w:p w:rsidR="009D482C" w:rsidRDefault="00000000">
          <w:pPr>
            <w:pStyle w:val="F7ED8C61B70D4AC3BDDC7164857BCD9D"/>
          </w:pPr>
          <w:r w:rsidRPr="00CB0055">
            <w:t>Contact</w:t>
          </w:r>
        </w:p>
      </w:docPartBody>
    </w:docPart>
    <w:docPart>
      <w:docPartPr>
        <w:name w:val="05260A08DA764CAFBFE479224C002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C93DA-CB19-4CD1-B8FF-AAF19F01BC1D}"/>
      </w:docPartPr>
      <w:docPartBody>
        <w:p w:rsidR="009D482C" w:rsidRDefault="00000000">
          <w:pPr>
            <w:pStyle w:val="05260A08DA764CAFBFE479224C002D7A"/>
          </w:pPr>
          <w:r w:rsidRPr="004D3011">
            <w:t>PHONE:</w:t>
          </w:r>
        </w:p>
      </w:docPartBody>
    </w:docPart>
    <w:docPart>
      <w:docPartPr>
        <w:name w:val="8BE3B4DAE18A48AA81F4E6FDF9A0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06C5-6AA2-40C5-8502-B9474FA29F1B}"/>
      </w:docPartPr>
      <w:docPartBody>
        <w:p w:rsidR="009D482C" w:rsidRDefault="00000000">
          <w:pPr>
            <w:pStyle w:val="8BE3B4DAE18A48AA81F4E6FDF9A025D8"/>
          </w:pPr>
          <w:r w:rsidRPr="004D3011">
            <w:t>WEBSITE:</w:t>
          </w:r>
        </w:p>
      </w:docPartBody>
    </w:docPart>
    <w:docPart>
      <w:docPartPr>
        <w:name w:val="2248EAD65A9A47899A1EDE436362B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EC72-70DC-48BE-B696-E33AE25C39C3}"/>
      </w:docPartPr>
      <w:docPartBody>
        <w:p w:rsidR="009D482C" w:rsidRDefault="00000000">
          <w:pPr>
            <w:pStyle w:val="2248EAD65A9A47899A1EDE436362B7CE"/>
          </w:pPr>
          <w:r w:rsidRPr="004D3011">
            <w:t>EMAIL:</w:t>
          </w:r>
        </w:p>
      </w:docPartBody>
    </w:docPart>
    <w:docPart>
      <w:docPartPr>
        <w:name w:val="97049D85A0A24B1083CA71EE270DF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368DD-112C-4A87-818E-9D82E3B67EE5}"/>
      </w:docPartPr>
      <w:docPartBody>
        <w:p w:rsidR="009D482C" w:rsidRDefault="00000000">
          <w:pPr>
            <w:pStyle w:val="97049D85A0A24B1083CA71EE270DF37E"/>
          </w:pPr>
          <w:r w:rsidRPr="00CB0055">
            <w:t>Hobbies</w:t>
          </w:r>
        </w:p>
      </w:docPartBody>
    </w:docPart>
    <w:docPart>
      <w:docPartPr>
        <w:name w:val="DC3355D1B07249F2B59E2FB9814AF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5FBA1-C530-434D-A467-E208937C8561}"/>
      </w:docPartPr>
      <w:docPartBody>
        <w:p w:rsidR="009D482C" w:rsidRDefault="00000000">
          <w:pPr>
            <w:pStyle w:val="DC3355D1B07249F2B59E2FB9814AF7A8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34"/>
    <w:rsid w:val="000F2111"/>
    <w:rsid w:val="007E5234"/>
    <w:rsid w:val="009D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3C791AAD5C4012B4174E2F05094BE8">
    <w:name w:val="123C791AAD5C4012B4174E2F05094BE8"/>
  </w:style>
  <w:style w:type="paragraph" w:customStyle="1" w:styleId="F7ED8C61B70D4AC3BDDC7164857BCD9D">
    <w:name w:val="F7ED8C61B70D4AC3BDDC7164857BCD9D"/>
  </w:style>
  <w:style w:type="paragraph" w:customStyle="1" w:styleId="05260A08DA764CAFBFE479224C002D7A">
    <w:name w:val="05260A08DA764CAFBFE479224C002D7A"/>
  </w:style>
  <w:style w:type="paragraph" w:customStyle="1" w:styleId="8BE3B4DAE18A48AA81F4E6FDF9A025D8">
    <w:name w:val="8BE3B4DAE18A48AA81F4E6FDF9A025D8"/>
  </w:style>
  <w:style w:type="paragraph" w:customStyle="1" w:styleId="2248EAD65A9A47899A1EDE436362B7CE">
    <w:name w:val="2248EAD65A9A47899A1EDE436362B7C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7049D85A0A24B1083CA71EE270DF37E">
    <w:name w:val="97049D85A0A24B1083CA71EE270DF37E"/>
  </w:style>
  <w:style w:type="paragraph" w:customStyle="1" w:styleId="DC3355D1B07249F2B59E2FB9814AF7A8">
    <w:name w:val="DC3355D1B07249F2B59E2FB9814AF7A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2023-09-14T04:57:00Z</dcterms:created>
  <dcterms:modified xsi:type="dcterms:W3CDTF">2024-03-11T19:42:00Z</dcterms:modified>
</cp:coreProperties>
</file>